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3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00"/>
        <w:gridCol w:w="717"/>
        <w:gridCol w:w="6140"/>
      </w:tblGrid>
      <w:tr w:rsidR="00B93310" w:rsidRPr="00EA398C" w14:paraId="41483105" w14:textId="77777777" w:rsidTr="00EA398C">
        <w:trPr>
          <w:trHeight w:val="12161"/>
        </w:trPr>
        <w:tc>
          <w:tcPr>
            <w:tcW w:w="3000" w:type="dxa"/>
          </w:tcPr>
          <w:sdt>
            <w:sdtPr>
              <w:alias w:val="Your Name:"/>
              <w:tag w:val="Your Name:"/>
              <w:id w:val="-1220516334"/>
              <w:placeholder>
                <w:docPart w:val="6269587CD232204E8662E60AF2807EC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1A24D33" w14:textId="4A0ECEA9" w:rsidR="00B93310" w:rsidRPr="005152F2" w:rsidRDefault="0090382C" w:rsidP="003856C9">
                <w:pPr>
                  <w:pStyle w:val="Heading1"/>
                </w:pPr>
                <w:r>
                  <w:t>BIBER ADNAN</w:t>
                </w:r>
              </w:p>
            </w:sdtContent>
          </w:sdt>
          <w:tbl>
            <w:tblPr>
              <w:tblW w:w="3125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25"/>
            </w:tblGrid>
            <w:tr w:rsidR="00441EB9" w:rsidRPr="005152F2" w14:paraId="01E2C668" w14:textId="77777777" w:rsidTr="00EA398C">
              <w:trPr>
                <w:trHeight w:val="670"/>
              </w:trPr>
              <w:tc>
                <w:tcPr>
                  <w:tcW w:w="312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A783DA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F5D7B94" wp14:editId="105A9D5B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85ED44F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8719085" w14:textId="77777777" w:rsidTr="00EA398C">
              <w:trPr>
                <w:trHeight w:val="298"/>
              </w:trPr>
              <w:tc>
                <w:tcPr>
                  <w:tcW w:w="312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3E23754" w14:textId="69F54098" w:rsidR="00441EB9" w:rsidRDefault="0090382C" w:rsidP="00441EB9">
                  <w:pPr>
                    <w:pStyle w:val="Heading3"/>
                  </w:pPr>
                  <w:r>
                    <w:t>ADNAN.BIBER2@gmail.com</w:t>
                  </w:r>
                </w:p>
              </w:tc>
            </w:tr>
            <w:tr w:rsidR="00441EB9" w:rsidRPr="005152F2" w14:paraId="7EE8A863" w14:textId="77777777" w:rsidTr="00EA398C">
              <w:trPr>
                <w:trHeight w:val="670"/>
              </w:trPr>
              <w:tc>
                <w:tcPr>
                  <w:tcW w:w="312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7C22A9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F53758F" wp14:editId="319A1427">
                            <wp:extent cx="329184" cy="364930"/>
                            <wp:effectExtent l="0" t="0" r="13970" b="1651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64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D4FFB79" id="Group 37" o:spid="_x0000_s1026" alt="Telephone icon" style="width:25.9pt;height:28.75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pkiRC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4240656" w14:textId="77777777" w:rsidTr="00EA398C">
              <w:trPr>
                <w:trHeight w:val="315"/>
              </w:trPr>
              <w:tc>
                <w:tcPr>
                  <w:tcW w:w="312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E90CD62" w14:textId="1A1A10DD" w:rsidR="00441EB9" w:rsidRDefault="0090382C" w:rsidP="00441EB9">
                  <w:pPr>
                    <w:pStyle w:val="Heading3"/>
                  </w:pPr>
                  <w:r>
                    <w:t>062</w:t>
                  </w:r>
                  <w:r w:rsidR="00BE6A65">
                    <w:t>/</w:t>
                  </w:r>
                  <w:r>
                    <w:t>573</w:t>
                  </w:r>
                  <w:r w:rsidR="00BE6A65">
                    <w:t>-</w:t>
                  </w:r>
                  <w:r>
                    <w:t>184</w:t>
                  </w:r>
                </w:p>
              </w:tc>
            </w:tr>
            <w:tr w:rsidR="00441EB9" w:rsidRPr="005152F2" w14:paraId="698466E9" w14:textId="77777777" w:rsidTr="00EA398C">
              <w:trPr>
                <w:trHeight w:val="281"/>
              </w:trPr>
              <w:tc>
                <w:tcPr>
                  <w:tcW w:w="312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513F400" w14:textId="6ECFED0B" w:rsidR="00441EB9" w:rsidRDefault="00441EB9" w:rsidP="0079524D">
                  <w:pPr>
                    <w:pStyle w:val="Heading3"/>
                    <w:jc w:val="both"/>
                  </w:pPr>
                </w:p>
              </w:tc>
            </w:tr>
            <w:tr w:rsidR="00441EB9" w:rsidRPr="005152F2" w14:paraId="46018324" w14:textId="77777777" w:rsidTr="00EA398C">
              <w:trPr>
                <w:trHeight w:val="315"/>
              </w:trPr>
              <w:tc>
                <w:tcPr>
                  <w:tcW w:w="312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6CDA5B" w14:textId="50290560" w:rsidR="00441EB9" w:rsidRPr="00DD0A54" w:rsidRDefault="0079524D" w:rsidP="0079524D">
                  <w:pPr>
                    <w:pStyle w:val="Heading3"/>
                    <w:jc w:val="both"/>
                  </w:pPr>
                  <w:r>
                    <w:t xml:space="preserve">               </w:t>
                  </w:r>
                  <w:r w:rsidR="00EA398C">
                    <w:t xml:space="preserve">  </w:t>
                  </w:r>
                  <w:r>
                    <w:t xml:space="preserve">   </w:t>
                  </w:r>
                  <w:r w:rsidR="00DD0A54">
                    <w:t>GITHUB</w:t>
                  </w:r>
                  <w:r w:rsidR="00EA318F">
                    <w:t>:</w:t>
                  </w:r>
                </w:p>
              </w:tc>
            </w:tr>
            <w:tr w:rsidR="00441EB9" w:rsidRPr="005152F2" w14:paraId="763F1D4F" w14:textId="77777777" w:rsidTr="00EA398C">
              <w:trPr>
                <w:trHeight w:val="1193"/>
              </w:trPr>
              <w:tc>
                <w:tcPr>
                  <w:tcW w:w="3125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1AE0A4F" w14:textId="77777777" w:rsidR="00441EB9" w:rsidRDefault="005E1018" w:rsidP="00441EB9">
                  <w:pPr>
                    <w:pStyle w:val="Heading3"/>
                    <w:rPr>
                      <w:rStyle w:val="Hyperlink"/>
                    </w:rPr>
                  </w:pPr>
                  <w:hyperlink r:id="rId7" w:history="1">
                    <w:r w:rsidR="00DD0A54" w:rsidRPr="00904188">
                      <w:rPr>
                        <w:rStyle w:val="Hyperlink"/>
                      </w:rPr>
                      <w:t>https://github.com/Adnan1921</w:t>
                    </w:r>
                  </w:hyperlink>
                </w:p>
                <w:p w14:paraId="5D19E52B" w14:textId="77777777" w:rsidR="0079524D" w:rsidRDefault="0079524D" w:rsidP="00441EB9">
                  <w:pPr>
                    <w:pStyle w:val="Heading3"/>
                    <w:rPr>
                      <w:rStyle w:val="Hyperlink"/>
                    </w:rPr>
                  </w:pPr>
                </w:p>
                <w:p w14:paraId="281E9E75" w14:textId="77777777" w:rsidR="0079524D" w:rsidRDefault="0079524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linkedin:</w:t>
                  </w:r>
                </w:p>
                <w:p w14:paraId="73853377" w14:textId="77777777" w:rsidR="0079524D" w:rsidRDefault="0079524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4310CAC1" w14:textId="3B0A4122" w:rsidR="0079524D" w:rsidRPr="0079524D" w:rsidRDefault="005E1018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8" w:history="1">
                    <w:r w:rsidR="0079524D" w:rsidRPr="00607175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https://www.linkedin.com/in/adnan-biber-06446a185/</w:t>
                    </w:r>
                  </w:hyperlink>
                  <w:r w:rsidR="0079524D"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 </w:t>
                  </w:r>
                </w:p>
              </w:tc>
            </w:tr>
            <w:tr w:rsidR="005A7E57" w:rsidRPr="005152F2" w14:paraId="3E428260" w14:textId="77777777" w:rsidTr="00EA398C">
              <w:trPr>
                <w:trHeight w:val="951"/>
              </w:trPr>
              <w:tc>
                <w:tcPr>
                  <w:tcW w:w="3125" w:type="dxa"/>
                  <w:tcMar>
                    <w:top w:w="374" w:type="dxa"/>
                    <w:bottom w:w="115" w:type="dxa"/>
                  </w:tcMar>
                </w:tcPr>
                <w:p w14:paraId="6E545FAD" w14:textId="49ABF863" w:rsidR="002C77B9" w:rsidRDefault="00EA318F" w:rsidP="002C77B9">
                  <w:pPr>
                    <w:pStyle w:val="Heading3"/>
                  </w:pPr>
                  <w:r>
                    <w:t>STRENGHTS</w:t>
                  </w:r>
                </w:p>
                <w:p w14:paraId="35E752FB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92CC32E" wp14:editId="249B597B">
                            <wp:extent cx="738853" cy="0"/>
                            <wp:effectExtent l="0" t="0" r="10795" b="1270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38853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9966B1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8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D782184" w14:textId="77777777" w:rsidR="00EA318F" w:rsidRDefault="00EA318F" w:rsidP="00EA318F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t>FAST LEARNER</w:t>
                  </w:r>
                </w:p>
                <w:p w14:paraId="7D363C46" w14:textId="77777777" w:rsidR="00EA318F" w:rsidRDefault="00EA318F" w:rsidP="00EA318F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t>PROBLEM SOLVING</w:t>
                  </w:r>
                </w:p>
                <w:p w14:paraId="24B33661" w14:textId="77777777" w:rsidR="00EA318F" w:rsidRDefault="00EA318F" w:rsidP="00EA318F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t>TROUBLESHOOTING</w:t>
                  </w:r>
                </w:p>
                <w:p w14:paraId="587DCAD8" w14:textId="77777777" w:rsidR="00EA318F" w:rsidRDefault="00EA318F" w:rsidP="00EA318F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</w:pPr>
                  <w:r>
                    <w:t>ADAPTABILITY</w:t>
                  </w:r>
                </w:p>
                <w:p w14:paraId="066726A7" w14:textId="057DC0C7" w:rsidR="00392991" w:rsidRPr="00BE6A65" w:rsidRDefault="00392991" w:rsidP="00EA318F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</w:pPr>
                  <w:r>
                    <w:t>BACKEND</w:t>
                  </w:r>
                </w:p>
              </w:tc>
            </w:tr>
            <w:tr w:rsidR="00463463" w:rsidRPr="005152F2" w14:paraId="4A2B9091" w14:textId="77777777" w:rsidTr="00EA398C">
              <w:trPr>
                <w:trHeight w:val="19"/>
              </w:trPr>
              <w:tc>
                <w:tcPr>
                  <w:tcW w:w="3125" w:type="dxa"/>
                  <w:tcMar>
                    <w:top w:w="374" w:type="dxa"/>
                    <w:bottom w:w="115" w:type="dxa"/>
                  </w:tcMar>
                </w:tcPr>
                <w:p w14:paraId="3086C339" w14:textId="271EC8D2" w:rsidR="004706F2" w:rsidRDefault="004706F2" w:rsidP="004706F2">
                  <w:pPr>
                    <w:pStyle w:val="ListParagraph"/>
                    <w:jc w:val="left"/>
                  </w:pPr>
                  <w:r>
                    <w:t xml:space="preserve">       SKILLS</w:t>
                  </w:r>
                </w:p>
                <w:p w14:paraId="630AE72B" w14:textId="34535661" w:rsidR="004706F2" w:rsidRDefault="004706F2" w:rsidP="004706F2">
                  <w:pPr>
                    <w:pStyle w:val="ListParagraph"/>
                    <w:jc w:val="lef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C25A771" wp14:editId="1D74A5BA">
                            <wp:extent cx="940280" cy="0"/>
                            <wp:effectExtent l="0" t="0" r="12700" b="12700"/>
                            <wp:docPr id="4" name="Straight Connector 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4028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080E85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24909C2" w14:textId="77777777" w:rsidR="004706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RUBY ON RAILS</w:t>
                  </w:r>
                </w:p>
                <w:p w14:paraId="66F9ACC9" w14:textId="77777777" w:rsidR="004706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NODE JS</w:t>
                  </w:r>
                </w:p>
                <w:p w14:paraId="429D3A61" w14:textId="7DB0C682" w:rsidR="004706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HTML</w:t>
                  </w:r>
                </w:p>
                <w:p w14:paraId="03F029A1" w14:textId="01BC54C1" w:rsidR="004706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CSS</w:t>
                  </w:r>
                </w:p>
                <w:p w14:paraId="7C61ACB5" w14:textId="2E69DAC2" w:rsidR="004706F2" w:rsidRPr="005152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WORDPRESS</w:t>
                  </w:r>
                </w:p>
              </w:tc>
            </w:tr>
          </w:tbl>
          <w:p w14:paraId="0455EB6A" w14:textId="77777777" w:rsidR="00B93310" w:rsidRPr="005152F2" w:rsidRDefault="00B93310" w:rsidP="003856C9"/>
        </w:tc>
        <w:tc>
          <w:tcPr>
            <w:tcW w:w="717" w:type="dxa"/>
          </w:tcPr>
          <w:p w14:paraId="6F34E1B9" w14:textId="77777777" w:rsidR="00B93310" w:rsidRPr="005152F2" w:rsidRDefault="00B93310" w:rsidP="00463463"/>
        </w:tc>
        <w:tc>
          <w:tcPr>
            <w:tcW w:w="6140" w:type="dxa"/>
          </w:tcPr>
          <w:tbl>
            <w:tblPr>
              <w:tblW w:w="5919" w:type="dxa"/>
              <w:tblInd w:w="3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19"/>
            </w:tblGrid>
            <w:tr w:rsidR="008F6337" w14:paraId="427B8505" w14:textId="77777777" w:rsidTr="00EA398C">
              <w:trPr>
                <w:trHeight w:val="955"/>
              </w:trPr>
              <w:tc>
                <w:tcPr>
                  <w:tcW w:w="591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AC47A74" w14:textId="77777777" w:rsidR="008F6337" w:rsidRPr="005152F2" w:rsidRDefault="005E1018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E8C003E45242D4F9F5C20C8088326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3E9AA4E8" w14:textId="591015EB" w:rsidR="008F6337" w:rsidRPr="0090382C" w:rsidRDefault="0090382C" w:rsidP="002B3890">
                  <w:pPr>
                    <w:pStyle w:val="Heading4"/>
                  </w:pPr>
                  <w:r>
                    <w:t>WEb developer</w:t>
                  </w:r>
                  <w:r w:rsidR="008A0C9B">
                    <w:t xml:space="preserve"> - </w:t>
                  </w:r>
                  <w:r>
                    <w:t>the simple</w:t>
                  </w:r>
                  <w:r w:rsidR="008A0C9B">
                    <w:t xml:space="preserve"> agency</w:t>
                  </w:r>
                </w:p>
                <w:p w14:paraId="17057BD0" w14:textId="77685830" w:rsidR="00904188" w:rsidRDefault="0090382C" w:rsidP="00D66ED1">
                  <w:pPr>
                    <w:pStyle w:val="Heading5"/>
                  </w:pPr>
                  <w:r>
                    <w:t>2020-</w:t>
                  </w:r>
                  <w:r w:rsidR="00904188">
                    <w:t>PRESENT</w:t>
                  </w:r>
                </w:p>
                <w:p w14:paraId="790C212B" w14:textId="77777777" w:rsidR="00907CED" w:rsidRPr="00907CED" w:rsidRDefault="00907CED" w:rsidP="00907CED"/>
                <w:p w14:paraId="6EF381FD" w14:textId="0033F867" w:rsidR="00907CED" w:rsidRDefault="00BC4A5B" w:rsidP="00907CE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t>Website development (</w:t>
                  </w:r>
                  <w:proofErr w:type="spellStart"/>
                  <w:r>
                    <w:t>wordpress</w:t>
                  </w:r>
                  <w:proofErr w:type="spellEnd"/>
                  <w:r>
                    <w:t xml:space="preserve">, html, </w:t>
                  </w:r>
                  <w:proofErr w:type="spellStart"/>
                  <w:r>
                    <w:t>css</w:t>
                  </w:r>
                  <w:proofErr w:type="spellEnd"/>
                  <w:r>
                    <w:t>)</w:t>
                  </w:r>
                  <w:r w:rsidR="00907CED">
                    <w:t xml:space="preserve"> </w:t>
                  </w:r>
                </w:p>
                <w:p w14:paraId="64CD271D" w14:textId="65582371" w:rsidR="00AD74A3" w:rsidRDefault="00AD74A3" w:rsidP="00907CE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t>App development (Ruby on Rails)</w:t>
                  </w:r>
                </w:p>
                <w:p w14:paraId="3D58EC22" w14:textId="2175E969" w:rsidR="00B75631" w:rsidRPr="00C77021" w:rsidRDefault="00E4078E" w:rsidP="00E4078E">
                  <w:pPr>
                    <w:pStyle w:val="Heading4"/>
                    <w:jc w:val="both"/>
                  </w:pPr>
                  <w:r>
                    <w:t xml:space="preserve">                    </w:t>
                  </w:r>
                  <w:r w:rsidR="00395454">
                    <w:t xml:space="preserve">PRIVATE </w:t>
                  </w:r>
                  <w:proofErr w:type="gramStart"/>
                  <w:r w:rsidR="00395454">
                    <w:t>TUTOR  -</w:t>
                  </w:r>
                  <w:proofErr w:type="gramEnd"/>
                  <w:r>
                    <w:t xml:space="preserve">  </w:t>
                  </w:r>
                  <w:r w:rsidR="00B75631" w:rsidRPr="00C77021">
                    <w:t xml:space="preserve">BRUNO OMEROVIĆ </w:t>
                  </w:r>
                </w:p>
                <w:p w14:paraId="17679F82" w14:textId="3BFD8642" w:rsidR="00B75631" w:rsidRDefault="00B75631" w:rsidP="00B75631">
                  <w:r>
                    <w:t>2020-PRESENT</w:t>
                  </w:r>
                </w:p>
                <w:p w14:paraId="26DFA939" w14:textId="37372C4A" w:rsidR="00391F62" w:rsidRPr="00391F62" w:rsidRDefault="00C77021" w:rsidP="00C77021">
                  <w:pPr>
                    <w:pStyle w:val="ListParagraph"/>
                    <w:jc w:val="both"/>
                  </w:pPr>
                  <w:r>
                    <w:rPr>
                      <w:lang w:val="hr-HR"/>
                    </w:rPr>
                    <w:t xml:space="preserve">1. </w:t>
                  </w:r>
                  <w:hyperlink r:id="rId9" w:history="1">
                    <w:r w:rsidRPr="009C01C2">
                      <w:rPr>
                        <w:rStyle w:val="Hyperlink"/>
                        <w:lang w:val="hr-HR"/>
                      </w:rPr>
                      <w:t>https://archipic.com/login</w:t>
                    </w:r>
                  </w:hyperlink>
                  <w:r w:rsidR="00B75631" w:rsidRPr="00B75631">
                    <w:rPr>
                      <w:lang w:val="hr-HR"/>
                    </w:rPr>
                    <w:t xml:space="preserve">  </w:t>
                  </w:r>
                </w:p>
                <w:p w14:paraId="4F3BFD02" w14:textId="50D89FD8" w:rsidR="00B75631" w:rsidRDefault="00C77021" w:rsidP="00391F62">
                  <w:pPr>
                    <w:pStyle w:val="ListParagraph"/>
                    <w:jc w:val="both"/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 xml:space="preserve"> </w:t>
                  </w:r>
                  <w:r w:rsidR="00B75631" w:rsidRPr="00B75631">
                    <w:rPr>
                      <w:lang w:val="hr-HR"/>
                    </w:rPr>
                    <w:t xml:space="preserve">- web </w:t>
                  </w:r>
                  <w:proofErr w:type="spellStart"/>
                  <w:r w:rsidR="00B75631" w:rsidRPr="00B75631">
                    <w:rPr>
                      <w:lang w:val="hr-HR"/>
                    </w:rPr>
                    <w:t>app</w:t>
                  </w:r>
                  <w:proofErr w:type="spellEnd"/>
                  <w:r w:rsidR="00B75631" w:rsidRPr="00B75631">
                    <w:rPr>
                      <w:lang w:val="hr-HR"/>
                    </w:rPr>
                    <w:t xml:space="preserve"> </w:t>
                  </w:r>
                  <w:proofErr w:type="spellStart"/>
                  <w:r w:rsidR="00B75631" w:rsidRPr="00B75631">
                    <w:rPr>
                      <w:lang w:val="hr-HR"/>
                    </w:rPr>
                    <w:t>maintenance</w:t>
                  </w:r>
                  <w:proofErr w:type="spellEnd"/>
                  <w:r w:rsidR="00B75631" w:rsidRPr="00B75631">
                    <w:rPr>
                      <w:lang w:val="hr-HR"/>
                    </w:rPr>
                    <w:t xml:space="preserve"> </w:t>
                  </w:r>
                  <w:proofErr w:type="spellStart"/>
                  <w:r w:rsidR="00B75631" w:rsidRPr="00B75631">
                    <w:rPr>
                      <w:lang w:val="hr-HR"/>
                    </w:rPr>
                    <w:t>and</w:t>
                  </w:r>
                  <w:proofErr w:type="spellEnd"/>
                  <w:r w:rsidR="00B75631" w:rsidRPr="00B75631">
                    <w:rPr>
                      <w:lang w:val="hr-HR"/>
                    </w:rPr>
                    <w:t xml:space="preserve"> </w:t>
                  </w:r>
                  <w:proofErr w:type="spellStart"/>
                  <w:r w:rsidR="00B75631" w:rsidRPr="00B75631">
                    <w:rPr>
                      <w:lang w:val="hr-HR"/>
                    </w:rPr>
                    <w:t>upgrade</w:t>
                  </w:r>
                  <w:proofErr w:type="spellEnd"/>
                  <w:r w:rsidR="00B75631">
                    <w:rPr>
                      <w:lang w:val="hr-HR"/>
                    </w:rPr>
                    <w:t xml:space="preserve"> </w:t>
                  </w:r>
                  <w:r w:rsidR="00B75631" w:rsidRPr="00B75631">
                    <w:rPr>
                      <w:lang w:val="hr-HR"/>
                    </w:rPr>
                    <w:t>(</w:t>
                  </w:r>
                  <w:proofErr w:type="spellStart"/>
                  <w:r w:rsidR="00B75631" w:rsidRPr="00B75631">
                    <w:rPr>
                      <w:lang w:val="hr-HR"/>
                    </w:rPr>
                    <w:t>Ruby</w:t>
                  </w:r>
                  <w:proofErr w:type="spellEnd"/>
                  <w:r w:rsidR="00B75631" w:rsidRPr="00B75631">
                    <w:rPr>
                      <w:lang w:val="hr-HR"/>
                    </w:rPr>
                    <w:t xml:space="preserve"> on </w:t>
                  </w:r>
                  <w:proofErr w:type="spellStart"/>
                  <w:r w:rsidR="00B75631" w:rsidRPr="00B75631">
                    <w:rPr>
                      <w:lang w:val="hr-HR"/>
                    </w:rPr>
                    <w:t>Rails</w:t>
                  </w:r>
                  <w:proofErr w:type="spellEnd"/>
                  <w:r w:rsidR="00B75631" w:rsidRPr="00B75631">
                    <w:rPr>
                      <w:lang w:val="hr-HR"/>
                    </w:rPr>
                    <w:t>)</w:t>
                  </w:r>
                </w:p>
                <w:p w14:paraId="2D3F05C4" w14:textId="2178F6BD" w:rsidR="008A0C9B" w:rsidRDefault="00C77021" w:rsidP="00391F62">
                  <w:pPr>
                    <w:pStyle w:val="ListParagraph"/>
                    <w:jc w:val="both"/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 xml:space="preserve"> </w:t>
                  </w:r>
                  <w:r w:rsidR="00391F62">
                    <w:rPr>
                      <w:lang w:val="hr-HR"/>
                    </w:rPr>
                    <w:t xml:space="preserve">- </w:t>
                  </w:r>
                  <w:proofErr w:type="spellStart"/>
                  <w:r w:rsidR="00391F62">
                    <w:rPr>
                      <w:lang w:val="hr-HR"/>
                    </w:rPr>
                    <w:t>added</w:t>
                  </w:r>
                  <w:proofErr w:type="spellEnd"/>
                  <w:r w:rsidR="00391F62">
                    <w:rPr>
                      <w:lang w:val="hr-HR"/>
                    </w:rPr>
                    <w:t xml:space="preserve"> </w:t>
                  </w:r>
                  <w:proofErr w:type="spellStart"/>
                  <w:r w:rsidR="00391F62">
                    <w:rPr>
                      <w:lang w:val="hr-HR"/>
                    </w:rPr>
                    <w:t>image</w:t>
                  </w:r>
                  <w:proofErr w:type="spellEnd"/>
                  <w:r w:rsidR="00391F62">
                    <w:rPr>
                      <w:lang w:val="hr-HR"/>
                    </w:rPr>
                    <w:t xml:space="preserve"> </w:t>
                  </w:r>
                  <w:proofErr w:type="spellStart"/>
                  <w:r w:rsidR="00391F62">
                    <w:rPr>
                      <w:lang w:val="hr-HR"/>
                    </w:rPr>
                    <w:t>upload</w:t>
                  </w:r>
                  <w:proofErr w:type="spellEnd"/>
                </w:p>
                <w:p w14:paraId="02F830BF" w14:textId="0ECDBFC7" w:rsidR="00C77021" w:rsidRDefault="00C77021" w:rsidP="00C77021">
                  <w:pPr>
                    <w:pStyle w:val="ListParagraph"/>
                    <w:jc w:val="both"/>
                    <w:rPr>
                      <w:rStyle w:val="Hyperlink"/>
                      <w:color w:val="auto"/>
                      <w:u w:val="none"/>
                      <w:lang w:val="hr-HR"/>
                    </w:rPr>
                  </w:pPr>
                  <w:r>
                    <w:rPr>
                      <w:lang w:val="hr-HR"/>
                    </w:rPr>
                    <w:t xml:space="preserve"> </w:t>
                  </w:r>
                  <w:r w:rsidR="00391F62">
                    <w:rPr>
                      <w:lang w:val="hr-HR"/>
                    </w:rPr>
                    <w:t xml:space="preserve">- </w:t>
                  </w:r>
                  <w:proofErr w:type="spellStart"/>
                  <w:r w:rsidR="00391F62">
                    <w:rPr>
                      <w:lang w:val="hr-HR"/>
                    </w:rPr>
                    <w:t>multilanguage</w:t>
                  </w:r>
                  <w:proofErr w:type="spellEnd"/>
                  <w:r w:rsidR="00391F62">
                    <w:rPr>
                      <w:lang w:val="hr-HR"/>
                    </w:rPr>
                    <w:t xml:space="preserve"> (</w:t>
                  </w:r>
                  <w:proofErr w:type="spellStart"/>
                  <w:r w:rsidR="00391F62">
                    <w:rPr>
                      <w:lang w:val="hr-HR"/>
                    </w:rPr>
                    <w:t>in</w:t>
                  </w:r>
                  <w:proofErr w:type="spellEnd"/>
                  <w:r w:rsidR="00391F62">
                    <w:rPr>
                      <w:lang w:val="hr-HR"/>
                    </w:rPr>
                    <w:t xml:space="preserve"> </w:t>
                  </w:r>
                  <w:proofErr w:type="spellStart"/>
                  <w:r w:rsidR="00391F62">
                    <w:rPr>
                      <w:lang w:val="hr-HR"/>
                    </w:rPr>
                    <w:t>progress</w:t>
                  </w:r>
                  <w:proofErr w:type="spellEnd"/>
                  <w:r w:rsidR="00391F62">
                    <w:rPr>
                      <w:lang w:val="hr-HR"/>
                    </w:rPr>
                    <w:t>)</w:t>
                  </w:r>
                  <w:r w:rsidRPr="00C77021">
                    <w:rPr>
                      <w:rStyle w:val="Hyperlink"/>
                      <w:color w:val="auto"/>
                      <w:u w:val="none"/>
                      <w:lang w:val="hr-HR"/>
                    </w:rPr>
                    <w:t xml:space="preserve"> </w:t>
                  </w:r>
                </w:p>
                <w:p w14:paraId="0581B831" w14:textId="5C83EFB7" w:rsidR="00C77021" w:rsidRDefault="00C77021" w:rsidP="00C77021">
                  <w:pPr>
                    <w:pStyle w:val="ListParagraph"/>
                    <w:jc w:val="both"/>
                    <w:rPr>
                      <w:rStyle w:val="Hyperlink"/>
                      <w:color w:val="auto"/>
                      <w:u w:val="none"/>
                      <w:lang w:val="hr-HR"/>
                    </w:rPr>
                  </w:pPr>
                </w:p>
                <w:p w14:paraId="188BB3C0" w14:textId="664AEE60" w:rsidR="00391F62" w:rsidRPr="00C77021" w:rsidRDefault="00C77021" w:rsidP="00C77021">
                  <w:pPr>
                    <w:pStyle w:val="ListParagraph"/>
                    <w:jc w:val="both"/>
                    <w:rPr>
                      <w:lang w:val="hr-HR"/>
                    </w:rPr>
                  </w:pPr>
                  <w:r>
                    <w:t xml:space="preserve">2. </w:t>
                  </w:r>
                  <w:hyperlink r:id="rId10" w:history="1">
                    <w:r w:rsidRPr="009C01C2">
                      <w:rPr>
                        <w:rStyle w:val="Hyperlink"/>
                      </w:rPr>
                      <w:t>https://github.com/Adnan1921</w:t>
                    </w:r>
                  </w:hyperlink>
                </w:p>
              </w:tc>
            </w:tr>
            <w:tr w:rsidR="008F6337" w14:paraId="16D8FCB7" w14:textId="77777777" w:rsidTr="00EA398C">
              <w:trPr>
                <w:trHeight w:val="80"/>
              </w:trPr>
              <w:tc>
                <w:tcPr>
                  <w:tcW w:w="591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7AAFA78" w14:textId="77777777" w:rsidR="008F6337" w:rsidRPr="005152F2" w:rsidRDefault="005E1018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670AE6B8694B043A3142A7CB93E2B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1557856B" w14:textId="140C543B" w:rsidR="007B2F5C" w:rsidRPr="00EA398C" w:rsidRDefault="0090382C" w:rsidP="002B3890">
                  <w:pPr>
                    <w:pStyle w:val="Heading4"/>
                  </w:pPr>
                  <w:r w:rsidRPr="00EA398C">
                    <w:t>Peta gimnazija</w:t>
                  </w:r>
                </w:p>
                <w:p w14:paraId="64A3D277" w14:textId="77777777" w:rsidR="00EA398C" w:rsidRDefault="0090382C" w:rsidP="00EA398C">
                  <w:r w:rsidRPr="00C77021">
                    <w:t>2016-2020</w:t>
                  </w:r>
                </w:p>
                <w:p w14:paraId="45B9FEBE" w14:textId="259E2E11" w:rsidR="0090382C" w:rsidRPr="00EA398C" w:rsidRDefault="0090382C" w:rsidP="00EA398C">
                  <w:pPr>
                    <w:rPr>
                      <w:b/>
                      <w:bCs/>
                    </w:rPr>
                  </w:pPr>
                  <w:r w:rsidRPr="00EA398C">
                    <w:rPr>
                      <w:b/>
                      <w:bCs/>
                    </w:rPr>
                    <w:t>PRIVATE</w:t>
                  </w:r>
                  <w:r w:rsidR="00BE6A65" w:rsidRPr="00EA398C">
                    <w:rPr>
                      <w:b/>
                      <w:bCs/>
                    </w:rPr>
                    <w:t xml:space="preserve"> </w:t>
                  </w:r>
                  <w:r w:rsidR="00EA398C">
                    <w:rPr>
                      <w:b/>
                      <w:bCs/>
                    </w:rPr>
                    <w:t>TUTOR</w:t>
                  </w:r>
                  <w:r w:rsidRPr="00EA398C">
                    <w:rPr>
                      <w:b/>
                      <w:bCs/>
                    </w:rPr>
                    <w:t xml:space="preserve"> – BRUNO OMEROVIĆ </w:t>
                  </w:r>
                </w:p>
                <w:p w14:paraId="56EF683D" w14:textId="77777777" w:rsidR="00EA398C" w:rsidRDefault="0090382C" w:rsidP="00EA398C">
                  <w:r>
                    <w:t>2020</w:t>
                  </w:r>
                  <w:r w:rsidR="00EA318F">
                    <w:t>-PRESENT</w:t>
                  </w:r>
                </w:p>
                <w:p w14:paraId="22C898EE" w14:textId="596BC32E" w:rsidR="00EA398C" w:rsidRPr="00EA398C" w:rsidRDefault="00EA398C" w:rsidP="00EA398C">
                  <w:pPr>
                    <w:rPr>
                      <w:b/>
                      <w:bCs/>
                      <w:lang w:val="hr-HR"/>
                    </w:rPr>
                  </w:pPr>
                  <w:r>
                    <w:rPr>
                      <w:b/>
                      <w:bCs/>
                    </w:rPr>
                    <w:t>ITEP VISOKA ŠKOLA</w:t>
                  </w:r>
                </w:p>
                <w:p w14:paraId="349C7F84" w14:textId="77777777" w:rsidR="00EA398C" w:rsidRDefault="0090382C" w:rsidP="00EA398C">
                  <w:r>
                    <w:rPr>
                      <w:lang w:val="hr-HR"/>
                    </w:rPr>
                    <w:t>(računarske i informacione tehnologije</w:t>
                  </w:r>
                  <w:r>
                    <w:t>)</w:t>
                  </w:r>
                </w:p>
                <w:p w14:paraId="54352BAA" w14:textId="7E163281" w:rsidR="00391F62" w:rsidRPr="00EA398C" w:rsidRDefault="0090382C" w:rsidP="00EA398C">
                  <w:r w:rsidRPr="00EA398C">
                    <w:rPr>
                      <w:lang w:val="hr-HR"/>
                    </w:rPr>
                    <w:t>2021-</w:t>
                  </w:r>
                  <w:r w:rsidR="00904188" w:rsidRPr="00EA398C">
                    <w:rPr>
                      <w:lang w:val="hr-HR"/>
                    </w:rPr>
                    <w:t>PRESENT</w:t>
                  </w:r>
                </w:p>
              </w:tc>
            </w:tr>
            <w:tr w:rsidR="008F6337" w:rsidRPr="00D1679A" w14:paraId="234ACBF7" w14:textId="77777777" w:rsidTr="00EA398C">
              <w:trPr>
                <w:trHeight w:val="825"/>
              </w:trPr>
              <w:tc>
                <w:tcPr>
                  <w:tcW w:w="5919" w:type="dxa"/>
                </w:tcPr>
                <w:p w14:paraId="158ED33F" w14:textId="4CE40341" w:rsidR="00CC4492" w:rsidRPr="00907CED" w:rsidRDefault="00907CED" w:rsidP="00907CED">
                  <w:pPr>
                    <w:pStyle w:val="Heading2"/>
                  </w:pPr>
                  <w:r w:rsidRPr="00907CED">
                    <w:t>ACHIEVEMENTS</w:t>
                  </w:r>
                </w:p>
              </w:tc>
            </w:tr>
          </w:tbl>
          <w:p w14:paraId="2F833DFF" w14:textId="77777777" w:rsidR="00907CED" w:rsidRDefault="00907CED" w:rsidP="00907CED">
            <w:pPr>
              <w:jc w:val="both"/>
            </w:pPr>
          </w:p>
          <w:p w14:paraId="71CF5A22" w14:textId="77777777" w:rsidR="00392991" w:rsidRDefault="00392991" w:rsidP="003856C9">
            <w:r>
              <w:t>HACKATHON – 2. PLACE ON EVENT “HACK AT HOME”</w:t>
            </w:r>
          </w:p>
          <w:p w14:paraId="2F778C82" w14:textId="456F4BE0" w:rsidR="00392991" w:rsidRPr="00392991" w:rsidRDefault="005E1018" w:rsidP="003856C9">
            <w:hyperlink r:id="rId11" w:history="1">
              <w:r w:rsidR="00392991" w:rsidRPr="00392991">
                <w:rPr>
                  <w:rStyle w:val="Hyperlink"/>
                </w:rPr>
                <w:t>https://github.com/Adnan1921/hac</w:t>
              </w:r>
              <w:r w:rsidR="00392991" w:rsidRPr="00392991">
                <w:rPr>
                  <w:rStyle w:val="Hyperlink"/>
                </w:rPr>
                <w:t>k</w:t>
              </w:r>
              <w:r w:rsidR="00392991" w:rsidRPr="00392991">
                <w:rPr>
                  <w:rStyle w:val="Hyperlink"/>
                </w:rPr>
                <w:t>atonfinal</w:t>
              </w:r>
            </w:hyperlink>
            <w:r w:rsidR="00392991" w:rsidRPr="00392991">
              <w:t xml:space="preserve"> (Ruby on </w:t>
            </w:r>
            <w:r w:rsidR="00392991">
              <w:t>Rails)</w:t>
            </w:r>
          </w:p>
          <w:p w14:paraId="3EE72363" w14:textId="61B7B4AB" w:rsidR="00392991" w:rsidRDefault="005E1018" w:rsidP="003856C9">
            <w:hyperlink r:id="rId12" w:history="1">
              <w:r w:rsidR="00392991" w:rsidRPr="00607175">
                <w:rPr>
                  <w:rStyle w:val="Hyperlink"/>
                </w:rPr>
                <w:t>https://hack-at-home.bestmostar.org/</w:t>
              </w:r>
            </w:hyperlink>
            <w:r w:rsidR="00392991">
              <w:t xml:space="preserve"> </w:t>
            </w:r>
          </w:p>
          <w:p w14:paraId="188FE52E" w14:textId="77777777" w:rsidR="00392991" w:rsidRDefault="00392991" w:rsidP="003856C9">
            <w:r>
              <w:t xml:space="preserve"> </w:t>
            </w:r>
          </w:p>
          <w:p w14:paraId="68A9410A" w14:textId="50C01B20" w:rsidR="00EA398C" w:rsidRDefault="00EA398C" w:rsidP="00EA398C">
            <w:r>
              <w:t>HACKATHON – 2. PLACE ON EVENT “</w:t>
            </w:r>
            <w:r>
              <w:t>SMART NIKŠIĆ</w:t>
            </w:r>
            <w:r>
              <w:t>”</w:t>
            </w:r>
          </w:p>
          <w:p w14:paraId="74DD8000" w14:textId="258EFC6C" w:rsidR="00EA398C" w:rsidRPr="00EA398C" w:rsidRDefault="00EA398C" w:rsidP="00EA398C">
            <w:pPr>
              <w:rPr>
                <w:lang w:val="hr-HR"/>
              </w:rPr>
            </w:pPr>
            <w:hyperlink r:id="rId13" w:history="1">
              <w:r w:rsidRPr="00DE5AE6">
                <w:rPr>
                  <w:rStyle w:val="Hyperlink"/>
                  <w:lang w:val="hr-HR"/>
                </w:rPr>
                <w:t>https://www.tehnopolis.me/online/mne/prezentovano-devet-sjajnih-rjesenja-za-unapredenje-kvaliteta-zivota-gradana-niksica/</w:t>
              </w:r>
            </w:hyperlink>
            <w:r>
              <w:rPr>
                <w:lang w:val="hr-HR"/>
              </w:rPr>
              <w:t xml:space="preserve"> </w:t>
            </w:r>
          </w:p>
          <w:p w14:paraId="077F7F6D" w14:textId="25B47F99" w:rsidR="00EA398C" w:rsidRPr="00EA398C" w:rsidRDefault="00EA398C" w:rsidP="003856C9">
            <w:pPr>
              <w:rPr>
                <w:lang w:val="hr-HR"/>
              </w:rPr>
            </w:pPr>
          </w:p>
        </w:tc>
      </w:tr>
    </w:tbl>
    <w:p w14:paraId="098D5E0B" w14:textId="77777777" w:rsidR="00E941EF" w:rsidRPr="00BC4A5B" w:rsidRDefault="00E941EF" w:rsidP="0019561F">
      <w:pPr>
        <w:pStyle w:val="NoSpacing"/>
        <w:rPr>
          <w:lang w:val="hr-HR"/>
        </w:rPr>
      </w:pPr>
    </w:p>
    <w:sectPr w:rsidR="00E941EF" w:rsidRPr="00BC4A5B" w:rsidSect="00EA398C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2074" w:right="1152" w:bottom="2304" w:left="1152" w:header="1134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B5B89" w14:textId="77777777" w:rsidR="005E1018" w:rsidRDefault="005E1018" w:rsidP="003856C9">
      <w:pPr>
        <w:spacing w:after="0" w:line="240" w:lineRule="auto"/>
      </w:pPr>
      <w:r>
        <w:separator/>
      </w:r>
    </w:p>
  </w:endnote>
  <w:endnote w:type="continuationSeparator" w:id="0">
    <w:p w14:paraId="3364C48C" w14:textId="77777777" w:rsidR="005E1018" w:rsidRDefault="005E101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DE8D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EF43450" wp14:editId="1987AD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F9BCCF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44EB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1E145D0" wp14:editId="6A403F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728E86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B7842" w14:textId="77777777" w:rsidR="005E1018" w:rsidRDefault="005E1018" w:rsidP="003856C9">
      <w:pPr>
        <w:spacing w:after="0" w:line="240" w:lineRule="auto"/>
      </w:pPr>
      <w:r>
        <w:separator/>
      </w:r>
    </w:p>
  </w:footnote>
  <w:footnote w:type="continuationSeparator" w:id="0">
    <w:p w14:paraId="0C61D0B4" w14:textId="77777777" w:rsidR="005E1018" w:rsidRDefault="005E101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7E9D7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65C20DB" wp14:editId="176529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C1F0B6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0698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51778BE" wp14:editId="707FCCD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E035B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083"/>
    <w:multiLevelType w:val="hybridMultilevel"/>
    <w:tmpl w:val="88D02D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03CFB"/>
    <w:multiLevelType w:val="hybridMultilevel"/>
    <w:tmpl w:val="88209728"/>
    <w:lvl w:ilvl="0" w:tplc="06B47644">
      <w:start w:val="2020"/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72C9B"/>
    <w:multiLevelType w:val="hybridMultilevel"/>
    <w:tmpl w:val="A746A466"/>
    <w:lvl w:ilvl="0" w:tplc="9FB6AE64">
      <w:start w:val="2020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73B25"/>
    <w:multiLevelType w:val="hybridMultilevel"/>
    <w:tmpl w:val="5C5C8F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96ED3"/>
    <w:multiLevelType w:val="hybridMultilevel"/>
    <w:tmpl w:val="C97082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D7BC2"/>
    <w:multiLevelType w:val="hybridMultilevel"/>
    <w:tmpl w:val="CDE8C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27FCE"/>
    <w:multiLevelType w:val="hybridMultilevel"/>
    <w:tmpl w:val="D3088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7523E"/>
    <w:multiLevelType w:val="hybridMultilevel"/>
    <w:tmpl w:val="93720054"/>
    <w:lvl w:ilvl="0" w:tplc="D7988DDC">
      <w:start w:val="2016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40056"/>
    <w:multiLevelType w:val="hybridMultilevel"/>
    <w:tmpl w:val="F182BD86"/>
    <w:lvl w:ilvl="0" w:tplc="261A0E5A">
      <w:start w:val="2016"/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E01236"/>
    <w:multiLevelType w:val="hybridMultilevel"/>
    <w:tmpl w:val="8CA61C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874A9"/>
    <w:multiLevelType w:val="hybridMultilevel"/>
    <w:tmpl w:val="9B661C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26FA7"/>
    <w:multiLevelType w:val="hybridMultilevel"/>
    <w:tmpl w:val="4796CB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2C"/>
    <w:rsid w:val="00052BE1"/>
    <w:rsid w:val="0007412A"/>
    <w:rsid w:val="000E3452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1F62"/>
    <w:rsid w:val="00392991"/>
    <w:rsid w:val="00395454"/>
    <w:rsid w:val="00396369"/>
    <w:rsid w:val="003F4D31"/>
    <w:rsid w:val="0043426C"/>
    <w:rsid w:val="00441EB9"/>
    <w:rsid w:val="00463463"/>
    <w:rsid w:val="004706F2"/>
    <w:rsid w:val="00473EF8"/>
    <w:rsid w:val="004760E5"/>
    <w:rsid w:val="004D22BB"/>
    <w:rsid w:val="005152F2"/>
    <w:rsid w:val="00534E4E"/>
    <w:rsid w:val="00551D35"/>
    <w:rsid w:val="00557019"/>
    <w:rsid w:val="005674AC"/>
    <w:rsid w:val="005761DD"/>
    <w:rsid w:val="00594909"/>
    <w:rsid w:val="005A1E51"/>
    <w:rsid w:val="005A7E57"/>
    <w:rsid w:val="005E1018"/>
    <w:rsid w:val="00616FF4"/>
    <w:rsid w:val="006A3CE7"/>
    <w:rsid w:val="00743379"/>
    <w:rsid w:val="007803B7"/>
    <w:rsid w:val="00790166"/>
    <w:rsid w:val="0079524D"/>
    <w:rsid w:val="00797346"/>
    <w:rsid w:val="007B2F5C"/>
    <w:rsid w:val="007C5F05"/>
    <w:rsid w:val="00824DA9"/>
    <w:rsid w:val="00832043"/>
    <w:rsid w:val="00832F81"/>
    <w:rsid w:val="008A0C9B"/>
    <w:rsid w:val="008C7CA2"/>
    <w:rsid w:val="008F6337"/>
    <w:rsid w:val="0090382C"/>
    <w:rsid w:val="00904188"/>
    <w:rsid w:val="00907CED"/>
    <w:rsid w:val="00A42F91"/>
    <w:rsid w:val="00AD74A3"/>
    <w:rsid w:val="00AF1258"/>
    <w:rsid w:val="00B01E52"/>
    <w:rsid w:val="00B53C21"/>
    <w:rsid w:val="00B550FC"/>
    <w:rsid w:val="00B63367"/>
    <w:rsid w:val="00B75631"/>
    <w:rsid w:val="00B85871"/>
    <w:rsid w:val="00B93310"/>
    <w:rsid w:val="00BC1F18"/>
    <w:rsid w:val="00BC4A5B"/>
    <w:rsid w:val="00BD0809"/>
    <w:rsid w:val="00BD2E58"/>
    <w:rsid w:val="00BE6A65"/>
    <w:rsid w:val="00BE70F7"/>
    <w:rsid w:val="00BF6BAB"/>
    <w:rsid w:val="00C007A5"/>
    <w:rsid w:val="00C4403A"/>
    <w:rsid w:val="00C54FE2"/>
    <w:rsid w:val="00C77021"/>
    <w:rsid w:val="00CC4492"/>
    <w:rsid w:val="00CE5029"/>
    <w:rsid w:val="00CE6306"/>
    <w:rsid w:val="00D02002"/>
    <w:rsid w:val="00D11C4D"/>
    <w:rsid w:val="00D1679A"/>
    <w:rsid w:val="00D5067A"/>
    <w:rsid w:val="00D66ED1"/>
    <w:rsid w:val="00DC79BB"/>
    <w:rsid w:val="00DD0A54"/>
    <w:rsid w:val="00E05B2B"/>
    <w:rsid w:val="00E34D58"/>
    <w:rsid w:val="00E4078E"/>
    <w:rsid w:val="00E55141"/>
    <w:rsid w:val="00E941EF"/>
    <w:rsid w:val="00EA318F"/>
    <w:rsid w:val="00EA398C"/>
    <w:rsid w:val="00EB1C1B"/>
    <w:rsid w:val="00F505CA"/>
    <w:rsid w:val="00F56435"/>
    <w:rsid w:val="00F61B0B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B9E6EA"/>
  <w15:chartTrackingRefBased/>
  <w15:docId w15:val="{ED08BD3B-63D3-1A47-BD81-E882BAF3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BE6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nan-biber-06446a185/" TargetMode="External"/><Relationship Id="rId13" Type="http://schemas.openxmlformats.org/officeDocument/2006/relationships/hyperlink" Target="https://www.tehnopolis.me/online/mne/prezentovano-devet-sjajnih-rjesenja-za-unapredenje-kvaliteta-zivota-gradana-niksic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nan1921" TargetMode="External"/><Relationship Id="rId12" Type="http://schemas.openxmlformats.org/officeDocument/2006/relationships/hyperlink" Target="https://hack-at-home.bestmostar.org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nan1921/hackatonfina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dnan1921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archipic.com/login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ontainers/com.microsoft.Word/Data/Library/Application%20Support/Microsoft/Office/16.0/DTS/en-GB%7bD5F188A4-9F74-8D48-9F57-1D88CC6E912E%7d/%7b72391E0D-62C9-7043-9B50-A7A9E672F92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69587CD232204E8662E60AF2807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3D007-688D-744B-8219-564372C838E7}"/>
      </w:docPartPr>
      <w:docPartBody>
        <w:p w:rsidR="000B7174" w:rsidRDefault="00C37557">
          <w:pPr>
            <w:pStyle w:val="6269587CD232204E8662E60AF2807EC9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DE8C003E45242D4F9F5C20C80883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926EE-B206-8B4F-8255-3A88DFB5E75A}"/>
      </w:docPartPr>
      <w:docPartBody>
        <w:p w:rsidR="000B7174" w:rsidRDefault="00C37557">
          <w:pPr>
            <w:pStyle w:val="DE8C003E45242D4F9F5C20C80883269B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8670AE6B8694B043A3142A7CB93E2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58967-E324-5C4D-8DE3-733C6305FC45}"/>
      </w:docPartPr>
      <w:docPartBody>
        <w:p w:rsidR="000B7174" w:rsidRDefault="00C37557">
          <w:pPr>
            <w:pStyle w:val="8670AE6B8694B043A3142A7CB93E2B9B"/>
          </w:pPr>
          <w:r w:rsidRPr="005152F2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36"/>
    <w:rsid w:val="000B7174"/>
    <w:rsid w:val="00383C40"/>
    <w:rsid w:val="00461480"/>
    <w:rsid w:val="004C68ED"/>
    <w:rsid w:val="00872EA0"/>
    <w:rsid w:val="008E50E6"/>
    <w:rsid w:val="00A75F73"/>
    <w:rsid w:val="00C37557"/>
    <w:rsid w:val="00D47622"/>
    <w:rsid w:val="00D70490"/>
    <w:rsid w:val="00E2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9587CD232204E8662E60AF2807EC9">
    <w:name w:val="6269587CD232204E8662E60AF2807EC9"/>
  </w:style>
  <w:style w:type="paragraph" w:customStyle="1" w:styleId="DE8C003E45242D4F9F5C20C80883269B">
    <w:name w:val="DE8C003E45242D4F9F5C20C80883269B"/>
  </w:style>
  <w:style w:type="paragraph" w:customStyle="1" w:styleId="8670AE6B8694B043A3142A7CB93E2B9B">
    <w:name w:val="8670AE6B8694B043A3142A7CB93E2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{72391E0D-62C9-7043-9B50-A7A9E672F924}tf16392740.dotx</Template>
  <TotalTime>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BIBER ADNAN</dc:creator>
  <cp:keywords/>
  <dc:description/>
  <cp:lastModifiedBy>Microsoft Office User</cp:lastModifiedBy>
  <cp:revision>4</cp:revision>
  <dcterms:created xsi:type="dcterms:W3CDTF">2021-07-16T17:24:00Z</dcterms:created>
  <dcterms:modified xsi:type="dcterms:W3CDTF">2021-09-27T11:56:00Z</dcterms:modified>
</cp:coreProperties>
</file>