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D1679A" w14:paraId="41483105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6269587CD232204E8662E60AF2807EC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1A24D33" w14:textId="4A0ECEA9" w:rsidR="00B93310" w:rsidRPr="005152F2" w:rsidRDefault="0090382C" w:rsidP="003856C9">
                <w:pPr>
                  <w:pStyle w:val="Heading1"/>
                </w:pPr>
                <w:r>
                  <w:t>BIBER ADNAN</w:t>
                </w:r>
              </w:p>
            </w:sdtContent>
          </w:sdt>
          <w:tbl>
            <w:tblPr>
              <w:tblW w:w="3044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44"/>
            </w:tblGrid>
            <w:tr w:rsidR="00441EB9" w:rsidRPr="005152F2" w14:paraId="01E2C668" w14:textId="77777777" w:rsidTr="0079524D">
              <w:trPr>
                <w:trHeight w:val="681"/>
              </w:trPr>
              <w:tc>
                <w:tcPr>
                  <w:tcW w:w="304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A783DA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F5D7B94" wp14:editId="105A9D5B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85ED44F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8719085" w14:textId="77777777" w:rsidTr="0079524D">
              <w:trPr>
                <w:trHeight w:val="303"/>
              </w:trPr>
              <w:tc>
                <w:tcPr>
                  <w:tcW w:w="304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3E23754" w14:textId="69F54098" w:rsidR="00441EB9" w:rsidRDefault="0090382C" w:rsidP="00441EB9">
                  <w:pPr>
                    <w:pStyle w:val="Heading3"/>
                  </w:pPr>
                  <w:r>
                    <w:t>ADNAN.BIBER2@gmail.com</w:t>
                  </w:r>
                </w:p>
              </w:tc>
            </w:tr>
            <w:tr w:rsidR="00441EB9" w:rsidRPr="005152F2" w14:paraId="7EE8A863" w14:textId="77777777" w:rsidTr="0079524D">
              <w:trPr>
                <w:trHeight w:val="681"/>
              </w:trPr>
              <w:tc>
                <w:tcPr>
                  <w:tcW w:w="304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7C22A96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F53758F" wp14:editId="3FD1F66B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068B482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4240656" w14:textId="77777777" w:rsidTr="0079524D">
              <w:trPr>
                <w:trHeight w:val="321"/>
              </w:trPr>
              <w:tc>
                <w:tcPr>
                  <w:tcW w:w="304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E90CD62" w14:textId="1A1A10DD" w:rsidR="00441EB9" w:rsidRDefault="0090382C" w:rsidP="00441EB9">
                  <w:pPr>
                    <w:pStyle w:val="Heading3"/>
                  </w:pPr>
                  <w:r>
                    <w:t>062</w:t>
                  </w:r>
                  <w:r w:rsidR="00BE6A65">
                    <w:t>/</w:t>
                  </w:r>
                  <w:r>
                    <w:t>573</w:t>
                  </w:r>
                  <w:r w:rsidR="00BE6A65">
                    <w:t>-</w:t>
                  </w:r>
                  <w:r>
                    <w:t>184</w:t>
                  </w:r>
                </w:p>
              </w:tc>
            </w:tr>
            <w:tr w:rsidR="00441EB9" w:rsidRPr="005152F2" w14:paraId="698466E9" w14:textId="77777777" w:rsidTr="0079524D">
              <w:trPr>
                <w:trHeight w:val="286"/>
              </w:trPr>
              <w:tc>
                <w:tcPr>
                  <w:tcW w:w="304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513F400" w14:textId="6ECFED0B" w:rsidR="00441EB9" w:rsidRDefault="00441EB9" w:rsidP="0079524D">
                  <w:pPr>
                    <w:pStyle w:val="Heading3"/>
                    <w:jc w:val="both"/>
                  </w:pPr>
                </w:p>
              </w:tc>
            </w:tr>
            <w:tr w:rsidR="00441EB9" w:rsidRPr="005152F2" w14:paraId="46018324" w14:textId="77777777" w:rsidTr="0079524D">
              <w:trPr>
                <w:trHeight w:val="321"/>
              </w:trPr>
              <w:tc>
                <w:tcPr>
                  <w:tcW w:w="304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76CDA5B" w14:textId="3AB69E26" w:rsidR="00441EB9" w:rsidRPr="00DD0A54" w:rsidRDefault="0079524D" w:rsidP="0079524D">
                  <w:pPr>
                    <w:pStyle w:val="Heading3"/>
                    <w:jc w:val="both"/>
                  </w:pPr>
                  <w:r>
                    <w:t xml:space="preserve">                    </w:t>
                  </w:r>
                  <w:r w:rsidR="00DD0A54">
                    <w:t>GITHUB</w:t>
                  </w:r>
                  <w:r w:rsidR="00EA318F">
                    <w:t>:</w:t>
                  </w:r>
                </w:p>
              </w:tc>
            </w:tr>
            <w:tr w:rsidR="00441EB9" w:rsidRPr="005152F2" w14:paraId="763F1D4F" w14:textId="77777777" w:rsidTr="004706F2">
              <w:trPr>
                <w:trHeight w:val="1483"/>
              </w:trPr>
              <w:tc>
                <w:tcPr>
                  <w:tcW w:w="3044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01AE0A4F" w14:textId="77777777" w:rsidR="00441EB9" w:rsidRDefault="00C54FE2" w:rsidP="00441EB9">
                  <w:pPr>
                    <w:pStyle w:val="Heading3"/>
                    <w:rPr>
                      <w:rStyle w:val="Hyperlink"/>
                    </w:rPr>
                  </w:pPr>
                  <w:hyperlink r:id="rId7" w:history="1">
                    <w:r w:rsidR="00DD0A54" w:rsidRPr="00904188">
                      <w:rPr>
                        <w:rStyle w:val="Hyperlink"/>
                      </w:rPr>
                      <w:t>https://github.com/Adnan1921</w:t>
                    </w:r>
                  </w:hyperlink>
                </w:p>
                <w:p w14:paraId="5D19E52B" w14:textId="77777777" w:rsidR="0079524D" w:rsidRDefault="0079524D" w:rsidP="00441EB9">
                  <w:pPr>
                    <w:pStyle w:val="Heading3"/>
                    <w:rPr>
                      <w:rStyle w:val="Hyperlink"/>
                    </w:rPr>
                  </w:pPr>
                </w:p>
                <w:p w14:paraId="281E9E75" w14:textId="77777777" w:rsidR="0079524D" w:rsidRDefault="0079524D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linkedin:</w:t>
                  </w:r>
                </w:p>
                <w:p w14:paraId="73853377" w14:textId="77777777" w:rsidR="0079524D" w:rsidRDefault="0079524D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  <w:p w14:paraId="4310CAC1" w14:textId="3B0A4122" w:rsidR="0079524D" w:rsidRPr="0079524D" w:rsidRDefault="0079524D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hyperlink r:id="rId8" w:history="1">
                    <w:r w:rsidRPr="00607175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https://www.linkedin.com/in/adnan-biber-06446a185/</w:t>
                    </w:r>
                  </w:hyperlink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 </w:t>
                  </w:r>
                </w:p>
              </w:tc>
            </w:tr>
            <w:tr w:rsidR="005A7E57" w:rsidRPr="005152F2" w14:paraId="3E428260" w14:textId="77777777" w:rsidTr="0079524D">
              <w:trPr>
                <w:trHeight w:val="967"/>
              </w:trPr>
              <w:tc>
                <w:tcPr>
                  <w:tcW w:w="3044" w:type="dxa"/>
                  <w:tcMar>
                    <w:top w:w="374" w:type="dxa"/>
                    <w:bottom w:w="115" w:type="dxa"/>
                  </w:tcMar>
                </w:tcPr>
                <w:p w14:paraId="6E545FAD" w14:textId="49ABF863" w:rsidR="002C77B9" w:rsidRDefault="00EA318F" w:rsidP="002C77B9">
                  <w:pPr>
                    <w:pStyle w:val="Heading3"/>
                  </w:pPr>
                  <w:r>
                    <w:t>STRENGHTS</w:t>
                  </w:r>
                </w:p>
                <w:p w14:paraId="35E752FB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92CC32E" wp14:editId="249B597B">
                            <wp:extent cx="738853" cy="0"/>
                            <wp:effectExtent l="0" t="0" r="10795" b="1270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38853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99966B1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8.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D782184" w14:textId="77777777" w:rsidR="00EA318F" w:rsidRDefault="00EA318F" w:rsidP="00EA318F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</w:pPr>
                  <w:r>
                    <w:t>FAST LEARNER</w:t>
                  </w:r>
                </w:p>
                <w:p w14:paraId="7D363C46" w14:textId="77777777" w:rsidR="00EA318F" w:rsidRDefault="00EA318F" w:rsidP="00EA318F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</w:pPr>
                  <w:r>
                    <w:t>PROBLEM SOLVING</w:t>
                  </w:r>
                </w:p>
                <w:p w14:paraId="24B33661" w14:textId="77777777" w:rsidR="00EA318F" w:rsidRDefault="00EA318F" w:rsidP="00EA318F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</w:pPr>
                  <w:r>
                    <w:t>TROUBLESHOOTING</w:t>
                  </w:r>
                </w:p>
                <w:p w14:paraId="587DCAD8" w14:textId="77777777" w:rsidR="00EA318F" w:rsidRDefault="00EA318F" w:rsidP="00EA318F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</w:pPr>
                  <w:r>
                    <w:t>ADAPTABILITY</w:t>
                  </w:r>
                </w:p>
                <w:p w14:paraId="066726A7" w14:textId="057DC0C7" w:rsidR="00392991" w:rsidRPr="00BE6A65" w:rsidRDefault="00392991" w:rsidP="00EA318F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</w:pPr>
                  <w:r>
                    <w:t>BACKEND</w:t>
                  </w:r>
                </w:p>
              </w:tc>
            </w:tr>
            <w:tr w:rsidR="00463463" w:rsidRPr="005152F2" w14:paraId="4A2B9091" w14:textId="77777777" w:rsidTr="004706F2">
              <w:trPr>
                <w:trHeight w:val="20"/>
              </w:trPr>
              <w:tc>
                <w:tcPr>
                  <w:tcW w:w="3044" w:type="dxa"/>
                  <w:tcMar>
                    <w:top w:w="374" w:type="dxa"/>
                    <w:bottom w:w="115" w:type="dxa"/>
                  </w:tcMar>
                </w:tcPr>
                <w:p w14:paraId="3086C339" w14:textId="271EC8D2" w:rsidR="004706F2" w:rsidRDefault="004706F2" w:rsidP="004706F2">
                  <w:pPr>
                    <w:pStyle w:val="ListParagraph"/>
                    <w:jc w:val="left"/>
                  </w:pPr>
                  <w:r>
                    <w:t xml:space="preserve">       SKILLS</w:t>
                  </w:r>
                </w:p>
                <w:p w14:paraId="630AE72B" w14:textId="34535661" w:rsidR="004706F2" w:rsidRDefault="004706F2" w:rsidP="004706F2">
                  <w:pPr>
                    <w:pStyle w:val="ListParagraph"/>
                    <w:jc w:val="left"/>
                  </w:pPr>
                  <w:r>
                    <mc:AlternateContent>
                      <mc:Choice Requires="wps">
                        <w:drawing>
                          <wp:inline distT="0" distB="0" distL="0" distR="0" wp14:anchorId="7C25A771" wp14:editId="1D74A5BA">
                            <wp:extent cx="940280" cy="0"/>
                            <wp:effectExtent l="0" t="0" r="12700" b="12700"/>
                            <wp:docPr id="4" name="Straight Connector 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4028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3080E85" id="Straight Connector 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4.0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24909C2" w14:textId="77777777" w:rsidR="004706F2" w:rsidRDefault="004706F2" w:rsidP="004706F2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</w:pPr>
                  <w:r>
                    <w:t>RUBY ON RAILS</w:t>
                  </w:r>
                </w:p>
                <w:p w14:paraId="66F9ACC9" w14:textId="77777777" w:rsidR="004706F2" w:rsidRDefault="004706F2" w:rsidP="004706F2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</w:pPr>
                  <w:r>
                    <w:t>NODE JS</w:t>
                  </w:r>
                </w:p>
                <w:p w14:paraId="429D3A61" w14:textId="7DB0C682" w:rsidR="004706F2" w:rsidRDefault="004706F2" w:rsidP="004706F2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</w:pPr>
                  <w:r>
                    <w:t>HTML</w:t>
                  </w:r>
                </w:p>
                <w:p w14:paraId="03F029A1" w14:textId="01BC54C1" w:rsidR="004706F2" w:rsidRDefault="004706F2" w:rsidP="004706F2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</w:pPr>
                  <w:r>
                    <w:t>CSS</w:t>
                  </w:r>
                </w:p>
                <w:p w14:paraId="7C61ACB5" w14:textId="2E69DAC2" w:rsidR="004706F2" w:rsidRPr="005152F2" w:rsidRDefault="004706F2" w:rsidP="004706F2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</w:pPr>
                  <w:r>
                    <w:t>WORDPRESS</w:t>
                  </w:r>
                </w:p>
              </w:tc>
            </w:tr>
          </w:tbl>
          <w:p w14:paraId="0455EB6A" w14:textId="77777777" w:rsidR="00B93310" w:rsidRPr="005152F2" w:rsidRDefault="00B93310" w:rsidP="003856C9"/>
        </w:tc>
        <w:tc>
          <w:tcPr>
            <w:tcW w:w="723" w:type="dxa"/>
          </w:tcPr>
          <w:p w14:paraId="6F34E1B9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936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36"/>
            </w:tblGrid>
            <w:tr w:rsidR="008F6337" w14:paraId="427B8505" w14:textId="77777777" w:rsidTr="00D1679A">
              <w:trPr>
                <w:trHeight w:val="2706"/>
              </w:trPr>
              <w:tc>
                <w:tcPr>
                  <w:tcW w:w="5936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AC47A74" w14:textId="77777777" w:rsidR="008F6337" w:rsidRPr="005152F2" w:rsidRDefault="00C54FE2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E8C003E45242D4F9F5C20C80883269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3E9AA4E8" w14:textId="6D7CE4AA" w:rsidR="008F6337" w:rsidRPr="0090382C" w:rsidRDefault="0090382C" w:rsidP="002B3890">
                  <w:pPr>
                    <w:pStyle w:val="Heading4"/>
                  </w:pPr>
                  <w:r>
                    <w:t>WEb developer/the simple</w:t>
                  </w:r>
                </w:p>
                <w:p w14:paraId="188BB3C0" w14:textId="45D78C75" w:rsidR="00904188" w:rsidRPr="00D66ED1" w:rsidRDefault="0090382C" w:rsidP="00D66ED1">
                  <w:pPr>
                    <w:pStyle w:val="Heading5"/>
                  </w:pPr>
                  <w:r>
                    <w:t>2020-</w:t>
                  </w:r>
                  <w:r w:rsidR="00904188">
                    <w:t>PRESENT</w:t>
                  </w:r>
                </w:p>
              </w:tc>
            </w:tr>
            <w:tr w:rsidR="008F6337" w14:paraId="16D8FCB7" w14:textId="77777777" w:rsidTr="00D1679A">
              <w:trPr>
                <w:trHeight w:val="2421"/>
              </w:trPr>
              <w:tc>
                <w:tcPr>
                  <w:tcW w:w="5936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7AAFA78" w14:textId="77777777" w:rsidR="008F6337" w:rsidRPr="005152F2" w:rsidRDefault="00C54FE2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8670AE6B8694B043A3142A7CB93E2B9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1557856B" w14:textId="140C543B" w:rsidR="007B2F5C" w:rsidRPr="0090382C" w:rsidRDefault="0090382C" w:rsidP="002B3890">
                  <w:pPr>
                    <w:pStyle w:val="Heading4"/>
                  </w:pPr>
                  <w:r>
                    <w:t>Peta gimnazija</w:t>
                  </w:r>
                </w:p>
                <w:p w14:paraId="41B7E4EB" w14:textId="69A0EE5E" w:rsidR="008F6337" w:rsidRDefault="0090382C" w:rsidP="007B2F5C">
                  <w:r>
                    <w:t>2016-2020</w:t>
                  </w:r>
                </w:p>
                <w:p w14:paraId="1406E35F" w14:textId="77777777" w:rsidR="00BE6A65" w:rsidRDefault="00BE6A65" w:rsidP="0090382C">
                  <w:pPr>
                    <w:pStyle w:val="Heading4"/>
                  </w:pPr>
                </w:p>
                <w:p w14:paraId="45B9FEBE" w14:textId="5C1A1B9C" w:rsidR="0090382C" w:rsidRPr="0090382C" w:rsidRDefault="0090382C" w:rsidP="0090382C">
                  <w:pPr>
                    <w:pStyle w:val="Heading4"/>
                  </w:pPr>
                  <w:r>
                    <w:t>PRIVATE</w:t>
                  </w:r>
                  <w:r w:rsidR="00BE6A65">
                    <w:t xml:space="preserve"> tutor</w:t>
                  </w:r>
                  <w:r>
                    <w:t xml:space="preserve"> – BRUNO OMEROVIĆ </w:t>
                  </w:r>
                </w:p>
                <w:p w14:paraId="0B6EABD3" w14:textId="388A393B" w:rsidR="0090382C" w:rsidRDefault="0090382C" w:rsidP="0090382C">
                  <w:r>
                    <w:t>2020</w:t>
                  </w:r>
                  <w:r w:rsidR="00EA318F">
                    <w:t>-PRESENT</w:t>
                  </w:r>
                </w:p>
                <w:p w14:paraId="4B437379" w14:textId="19B01BD9" w:rsidR="0090382C" w:rsidRDefault="0090382C" w:rsidP="0090382C">
                  <w:pPr>
                    <w:jc w:val="both"/>
                  </w:pPr>
                </w:p>
                <w:p w14:paraId="1DE631E4" w14:textId="561A390A" w:rsidR="0090382C" w:rsidRDefault="0090382C" w:rsidP="0090382C">
                  <w:pPr>
                    <w:pStyle w:val="Heading4"/>
                    <w:rPr>
                      <w:lang w:val="hr-HR"/>
                    </w:rPr>
                  </w:pPr>
                  <w:r>
                    <w:t xml:space="preserve">Itep visoka </w:t>
                  </w:r>
                  <w:r>
                    <w:rPr>
                      <w:lang w:val="hr-HR"/>
                    </w:rPr>
                    <w:t>škola</w:t>
                  </w:r>
                </w:p>
                <w:p w14:paraId="470B22DA" w14:textId="64A5E0E0" w:rsidR="0090382C" w:rsidRPr="0090382C" w:rsidRDefault="0090382C" w:rsidP="0090382C">
                  <w:pPr>
                    <w:pStyle w:val="Heading4"/>
                  </w:pPr>
                  <w:r>
                    <w:rPr>
                      <w:lang w:val="hr-HR"/>
                    </w:rPr>
                    <w:t>(računarske i informacione tehnologije</w:t>
                  </w:r>
                  <w:r>
                    <w:t>)</w:t>
                  </w:r>
                </w:p>
                <w:p w14:paraId="79CE570E" w14:textId="4882E57C" w:rsidR="0090382C" w:rsidRPr="0090382C" w:rsidRDefault="0090382C" w:rsidP="0090382C">
                  <w:pPr>
                    <w:pStyle w:val="Heading4"/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2021-</w:t>
                  </w:r>
                  <w:r w:rsidR="00904188">
                    <w:rPr>
                      <w:lang w:val="hr-HR"/>
                    </w:rPr>
                    <w:t>PRESENT</w:t>
                  </w:r>
                </w:p>
                <w:p w14:paraId="54352BAA" w14:textId="7AD0D7C2" w:rsidR="0090382C" w:rsidRDefault="0090382C" w:rsidP="0090382C">
                  <w:pPr>
                    <w:jc w:val="both"/>
                  </w:pPr>
                </w:p>
              </w:tc>
            </w:tr>
            <w:tr w:rsidR="008F6337" w:rsidRPr="00D1679A" w14:paraId="234ACBF7" w14:textId="77777777" w:rsidTr="00D1679A">
              <w:trPr>
                <w:trHeight w:val="1225"/>
              </w:trPr>
              <w:tc>
                <w:tcPr>
                  <w:tcW w:w="5936" w:type="dxa"/>
                </w:tcPr>
                <w:p w14:paraId="1D63B7CC" w14:textId="76A63D85" w:rsidR="008F6337" w:rsidRPr="005152F2" w:rsidRDefault="00D1679A" w:rsidP="008F6337">
                  <w:pPr>
                    <w:pStyle w:val="Heading2"/>
                  </w:pPr>
                  <w:r>
                    <w:t>past projects</w:t>
                  </w:r>
                </w:p>
                <w:p w14:paraId="0D9AA66A" w14:textId="35DB2018" w:rsidR="00392991" w:rsidRDefault="00392991" w:rsidP="008F6337">
                  <w:hyperlink r:id="rId9" w:history="1">
                    <w:r w:rsidRPr="00607175">
                      <w:rPr>
                        <w:rStyle w:val="Hyperlink"/>
                      </w:rPr>
                      <w:t>https://ultrahigijena.ba/</w:t>
                    </w:r>
                  </w:hyperlink>
                </w:p>
                <w:p w14:paraId="08EDB552" w14:textId="184AEE0A" w:rsidR="00D1679A" w:rsidRPr="00392991" w:rsidRDefault="00C54FE2" w:rsidP="008F6337">
                  <w:hyperlink r:id="rId10" w:history="1">
                    <w:r w:rsidR="00D1679A" w:rsidRPr="008A4B8D">
                      <w:rPr>
                        <w:rStyle w:val="Hyperlink"/>
                        <w:lang w:val="hr-HR"/>
                      </w:rPr>
                      <w:t>https://www.palma.ba/</w:t>
                    </w:r>
                  </w:hyperlink>
                </w:p>
                <w:p w14:paraId="59187289" w14:textId="596C2C96" w:rsidR="00392991" w:rsidRDefault="00392991" w:rsidP="008F6337">
                  <w:hyperlink r:id="rId11" w:history="1">
                    <w:r w:rsidRPr="00607175">
                      <w:rPr>
                        <w:rStyle w:val="Hyperlink"/>
                      </w:rPr>
                      <w:t>https://toyandjoy.ba/</w:t>
                    </w:r>
                  </w:hyperlink>
                </w:p>
                <w:p w14:paraId="5A524AA5" w14:textId="7F722593" w:rsidR="00D1679A" w:rsidRDefault="00C54FE2" w:rsidP="008F6337">
                  <w:pPr>
                    <w:rPr>
                      <w:lang w:val="hr-HR"/>
                    </w:rPr>
                  </w:pPr>
                  <w:hyperlink r:id="rId12" w:history="1">
                    <w:r w:rsidR="00D1679A" w:rsidRPr="008A4B8D">
                      <w:rPr>
                        <w:rStyle w:val="Hyperlink"/>
                        <w:lang w:val="hr-HR"/>
                      </w:rPr>
                      <w:t>https://isomax-loyalty-club.hifaoil.ba/</w:t>
                    </w:r>
                  </w:hyperlink>
                </w:p>
                <w:p w14:paraId="36C1BAE1" w14:textId="089CDFA7" w:rsidR="00CC4492" w:rsidRDefault="00C54FE2" w:rsidP="008F6337">
                  <w:pPr>
                    <w:rPr>
                      <w:lang w:val="hr-HR"/>
                    </w:rPr>
                  </w:pPr>
                  <w:hyperlink r:id="rId13" w:history="1">
                    <w:r w:rsidR="00CC4492" w:rsidRPr="008A4B8D">
                      <w:rPr>
                        <w:rStyle w:val="Hyperlink"/>
                        <w:lang w:val="hr-HR"/>
                      </w:rPr>
                      <w:t>https://archipic.com/login</w:t>
                    </w:r>
                  </w:hyperlink>
                  <w:r w:rsidR="00CC4492">
                    <w:rPr>
                      <w:lang w:val="hr-HR"/>
                    </w:rPr>
                    <w:t xml:space="preserve">   </w:t>
                  </w:r>
                  <w:r w:rsidR="00D66ED1">
                    <w:rPr>
                      <w:lang w:val="hr-HR"/>
                    </w:rPr>
                    <w:t xml:space="preserve">- </w:t>
                  </w:r>
                  <w:r w:rsidR="00CC4492">
                    <w:rPr>
                      <w:lang w:val="hr-HR"/>
                    </w:rPr>
                    <w:t xml:space="preserve">web </w:t>
                  </w:r>
                  <w:proofErr w:type="spellStart"/>
                  <w:r w:rsidR="00CC4492">
                    <w:rPr>
                      <w:lang w:val="hr-HR"/>
                    </w:rPr>
                    <w:t>app</w:t>
                  </w:r>
                  <w:proofErr w:type="spellEnd"/>
                  <w:r w:rsidR="00CC4492">
                    <w:rPr>
                      <w:lang w:val="hr-HR"/>
                    </w:rPr>
                    <w:t xml:space="preserve"> </w:t>
                  </w:r>
                  <w:proofErr w:type="spellStart"/>
                  <w:r w:rsidR="00CC4492">
                    <w:rPr>
                      <w:lang w:val="hr-HR"/>
                    </w:rPr>
                    <w:t>maintenance</w:t>
                  </w:r>
                  <w:proofErr w:type="spellEnd"/>
                  <w:r w:rsidR="00392991">
                    <w:rPr>
                      <w:lang w:val="hr-HR"/>
                    </w:rPr>
                    <w:t xml:space="preserve"> (</w:t>
                  </w:r>
                  <w:proofErr w:type="spellStart"/>
                  <w:r w:rsidR="00392991">
                    <w:rPr>
                      <w:lang w:val="hr-HR"/>
                    </w:rPr>
                    <w:t>Ruby</w:t>
                  </w:r>
                  <w:proofErr w:type="spellEnd"/>
                  <w:r w:rsidR="00392991">
                    <w:rPr>
                      <w:lang w:val="hr-HR"/>
                    </w:rPr>
                    <w:t xml:space="preserve"> on </w:t>
                  </w:r>
                  <w:proofErr w:type="spellStart"/>
                  <w:r w:rsidR="00392991">
                    <w:rPr>
                      <w:lang w:val="hr-HR"/>
                    </w:rPr>
                    <w:t>Rails</w:t>
                  </w:r>
                  <w:proofErr w:type="spellEnd"/>
                  <w:r w:rsidR="00392991">
                    <w:rPr>
                      <w:lang w:val="hr-HR"/>
                    </w:rPr>
                    <w:t>)</w:t>
                  </w:r>
                </w:p>
                <w:p w14:paraId="158ED33F" w14:textId="6DD6CE95" w:rsidR="00CC4492" w:rsidRPr="00D1679A" w:rsidRDefault="00CC4492" w:rsidP="008F6337">
                  <w:pPr>
                    <w:rPr>
                      <w:lang w:val="hr-HR"/>
                    </w:rPr>
                  </w:pPr>
                </w:p>
              </w:tc>
            </w:tr>
          </w:tbl>
          <w:p w14:paraId="321EA900" w14:textId="4D5ADFAB" w:rsidR="008F6337" w:rsidRDefault="004706F2" w:rsidP="003856C9">
            <w:pPr>
              <w:rPr>
                <w:lang w:val="hr-HR"/>
              </w:rPr>
            </w:pPr>
            <w:r>
              <w:rPr>
                <w:lang w:val="hr-HR"/>
              </w:rPr>
              <w:t>ACHIEVEMENTS</w:t>
            </w:r>
          </w:p>
          <w:p w14:paraId="172DE03E" w14:textId="77777777" w:rsidR="004706F2" w:rsidRDefault="004706F2" w:rsidP="003856C9">
            <w:r>
              <mc:AlternateContent>
                <mc:Choice Requires="wps">
                  <w:drawing>
                    <wp:inline distT="0" distB="0" distL="0" distR="0" wp14:anchorId="1F355230" wp14:editId="5B9EC6BD">
                      <wp:extent cx="940280" cy="0"/>
                      <wp:effectExtent l="0" t="0" r="12700" b="12700"/>
                      <wp:docPr id="5" name="Straight Connector 5" descr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02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273263" id="Straight Connector 5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4.0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&#13;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1CF5A22" w14:textId="77777777" w:rsidR="00392991" w:rsidRDefault="00392991" w:rsidP="003856C9">
            <w:r>
              <w:t>HACKATHON – 2. PLACE ON EVENT “HACK AT HOME”</w:t>
            </w:r>
          </w:p>
          <w:p w14:paraId="2F778C82" w14:textId="456F4BE0" w:rsidR="00392991" w:rsidRPr="00392991" w:rsidRDefault="00392991" w:rsidP="003856C9">
            <w:hyperlink r:id="rId14" w:history="1">
              <w:r w:rsidRPr="00392991">
                <w:rPr>
                  <w:rStyle w:val="Hyperlink"/>
                </w:rPr>
                <w:t>https://github.com/Adnan1921/hackatonfinal</w:t>
              </w:r>
            </w:hyperlink>
            <w:r w:rsidRPr="00392991">
              <w:t xml:space="preserve"> (Ruby on </w:t>
            </w:r>
            <w:r>
              <w:t>Rails)</w:t>
            </w:r>
          </w:p>
          <w:p w14:paraId="3EE72363" w14:textId="61B7B4AB" w:rsidR="00392991" w:rsidRDefault="00392991" w:rsidP="003856C9">
            <w:hyperlink r:id="rId15" w:history="1">
              <w:r w:rsidRPr="00607175">
                <w:rPr>
                  <w:rStyle w:val="Hyperlink"/>
                </w:rPr>
                <w:t>https://hack-at-home.bestmostar.org/</w:t>
              </w:r>
            </w:hyperlink>
            <w:r>
              <w:t xml:space="preserve"> </w:t>
            </w:r>
          </w:p>
          <w:p w14:paraId="077F7F6D" w14:textId="63C34A9A" w:rsidR="00392991" w:rsidRPr="00392991" w:rsidRDefault="00392991" w:rsidP="003856C9">
            <w:r>
              <w:lastRenderedPageBreak/>
              <w:t xml:space="preserve"> </w:t>
            </w:r>
          </w:p>
        </w:tc>
      </w:tr>
    </w:tbl>
    <w:p w14:paraId="098D5E0B" w14:textId="77777777" w:rsidR="00E941EF" w:rsidRPr="00D1679A" w:rsidRDefault="00E941EF" w:rsidP="0019561F">
      <w:pPr>
        <w:pStyle w:val="NoSpacing"/>
        <w:rPr>
          <w:lang w:val="hr-HR"/>
        </w:rPr>
      </w:pPr>
    </w:p>
    <w:sectPr w:rsidR="00E941EF" w:rsidRPr="00D1679A" w:rsidSect="00315A0C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A0C1C" w14:textId="77777777" w:rsidR="00C54FE2" w:rsidRDefault="00C54FE2" w:rsidP="003856C9">
      <w:pPr>
        <w:spacing w:after="0" w:line="240" w:lineRule="auto"/>
      </w:pPr>
      <w:r>
        <w:separator/>
      </w:r>
    </w:p>
  </w:endnote>
  <w:endnote w:type="continuationSeparator" w:id="0">
    <w:p w14:paraId="30FC63D7" w14:textId="77777777" w:rsidR="00C54FE2" w:rsidRDefault="00C54FE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DE8D7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EF43450" wp14:editId="1987AD7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2F9BCCF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44EB1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1E145D0" wp14:editId="6A403F4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F728E86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31F60" w14:textId="77777777" w:rsidR="00C54FE2" w:rsidRDefault="00C54FE2" w:rsidP="003856C9">
      <w:pPr>
        <w:spacing w:after="0" w:line="240" w:lineRule="auto"/>
      </w:pPr>
      <w:r>
        <w:separator/>
      </w:r>
    </w:p>
  </w:footnote>
  <w:footnote w:type="continuationSeparator" w:id="0">
    <w:p w14:paraId="32383AD1" w14:textId="77777777" w:rsidR="00C54FE2" w:rsidRDefault="00C54FE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7E9D7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65C20DB" wp14:editId="1765297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C1F0B6D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0698D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51778BE" wp14:editId="707FCCD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6E035B6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083"/>
    <w:multiLevelType w:val="hybridMultilevel"/>
    <w:tmpl w:val="88D02D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973B25"/>
    <w:multiLevelType w:val="hybridMultilevel"/>
    <w:tmpl w:val="5C5C8F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96ED3"/>
    <w:multiLevelType w:val="hybridMultilevel"/>
    <w:tmpl w:val="C97082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97523E"/>
    <w:multiLevelType w:val="hybridMultilevel"/>
    <w:tmpl w:val="93720054"/>
    <w:lvl w:ilvl="0" w:tplc="D7988DDC">
      <w:start w:val="2016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40056"/>
    <w:multiLevelType w:val="hybridMultilevel"/>
    <w:tmpl w:val="F182BD86"/>
    <w:lvl w:ilvl="0" w:tplc="261A0E5A">
      <w:start w:val="2016"/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E01236"/>
    <w:multiLevelType w:val="hybridMultilevel"/>
    <w:tmpl w:val="8CA61CE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874A9"/>
    <w:multiLevelType w:val="hybridMultilevel"/>
    <w:tmpl w:val="9B661C3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26FA7"/>
    <w:multiLevelType w:val="hybridMultilevel"/>
    <w:tmpl w:val="4796CB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2C"/>
    <w:rsid w:val="00052BE1"/>
    <w:rsid w:val="0007412A"/>
    <w:rsid w:val="000E3452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856C9"/>
    <w:rsid w:val="00392991"/>
    <w:rsid w:val="00396369"/>
    <w:rsid w:val="003F4D31"/>
    <w:rsid w:val="0043426C"/>
    <w:rsid w:val="00441EB9"/>
    <w:rsid w:val="00463463"/>
    <w:rsid w:val="004706F2"/>
    <w:rsid w:val="00473EF8"/>
    <w:rsid w:val="004760E5"/>
    <w:rsid w:val="004D22BB"/>
    <w:rsid w:val="005152F2"/>
    <w:rsid w:val="00534E4E"/>
    <w:rsid w:val="00551D35"/>
    <w:rsid w:val="00557019"/>
    <w:rsid w:val="005674AC"/>
    <w:rsid w:val="00594909"/>
    <w:rsid w:val="005A1E51"/>
    <w:rsid w:val="005A7E57"/>
    <w:rsid w:val="00616FF4"/>
    <w:rsid w:val="006A3CE7"/>
    <w:rsid w:val="00743379"/>
    <w:rsid w:val="007803B7"/>
    <w:rsid w:val="00790166"/>
    <w:rsid w:val="0079524D"/>
    <w:rsid w:val="00797346"/>
    <w:rsid w:val="007B2F5C"/>
    <w:rsid w:val="007C5F05"/>
    <w:rsid w:val="00832043"/>
    <w:rsid w:val="00832F81"/>
    <w:rsid w:val="008C7CA2"/>
    <w:rsid w:val="008F6337"/>
    <w:rsid w:val="0090382C"/>
    <w:rsid w:val="00904188"/>
    <w:rsid w:val="00A42F91"/>
    <w:rsid w:val="00AF1258"/>
    <w:rsid w:val="00B01E52"/>
    <w:rsid w:val="00B550FC"/>
    <w:rsid w:val="00B85871"/>
    <w:rsid w:val="00B93310"/>
    <w:rsid w:val="00BC1F18"/>
    <w:rsid w:val="00BD0809"/>
    <w:rsid w:val="00BD2E58"/>
    <w:rsid w:val="00BE6A65"/>
    <w:rsid w:val="00BE70F7"/>
    <w:rsid w:val="00BF6BAB"/>
    <w:rsid w:val="00C007A5"/>
    <w:rsid w:val="00C4403A"/>
    <w:rsid w:val="00C54FE2"/>
    <w:rsid w:val="00CC4492"/>
    <w:rsid w:val="00CE6306"/>
    <w:rsid w:val="00D02002"/>
    <w:rsid w:val="00D11C4D"/>
    <w:rsid w:val="00D1679A"/>
    <w:rsid w:val="00D5067A"/>
    <w:rsid w:val="00D66ED1"/>
    <w:rsid w:val="00DC79BB"/>
    <w:rsid w:val="00DD0A54"/>
    <w:rsid w:val="00E05B2B"/>
    <w:rsid w:val="00E34D58"/>
    <w:rsid w:val="00E941EF"/>
    <w:rsid w:val="00EA318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EB9E6EA"/>
  <w15:chartTrackingRefBased/>
  <w15:docId w15:val="{ED08BD3B-63D3-1A47-BD81-E882BAF3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BE6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1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1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nan-biber-06446a185/" TargetMode="External"/><Relationship Id="rId13" Type="http://schemas.openxmlformats.org/officeDocument/2006/relationships/hyperlink" Target="https://archipic.com/login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github.com/Adnan1921" TargetMode="External"/><Relationship Id="rId12" Type="http://schemas.openxmlformats.org/officeDocument/2006/relationships/hyperlink" Target="https://isomax-loyalty-club.hifaoil.ba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yandjoy.b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-at-home.bestmostar.org/" TargetMode="External"/><Relationship Id="rId10" Type="http://schemas.openxmlformats.org/officeDocument/2006/relationships/hyperlink" Target="https://www.palma.ba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ultrahigijena.ba/" TargetMode="External"/><Relationship Id="rId14" Type="http://schemas.openxmlformats.org/officeDocument/2006/relationships/hyperlink" Target="https://github.com/Adnan1921/hackatonfinal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/Library/Containers/com.microsoft.Word/Data/Library/Application%20Support/Microsoft/Office/16.0/DTS/en-GB%7bD5F188A4-9F74-8D48-9F57-1D88CC6E912E%7d/%7b72391E0D-62C9-7043-9B50-A7A9E672F924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269587CD232204E8662E60AF2807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3D007-688D-744B-8219-564372C838E7}"/>
      </w:docPartPr>
      <w:docPartBody>
        <w:p w:rsidR="000B7174" w:rsidRDefault="00C37557">
          <w:pPr>
            <w:pStyle w:val="6269587CD232204E8662E60AF2807EC9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DE8C003E45242D4F9F5C20C808832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926EE-B206-8B4F-8255-3A88DFB5E75A}"/>
      </w:docPartPr>
      <w:docPartBody>
        <w:p w:rsidR="000B7174" w:rsidRDefault="00C37557">
          <w:pPr>
            <w:pStyle w:val="DE8C003E45242D4F9F5C20C80883269B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8670AE6B8694B043A3142A7CB93E2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58967-E324-5C4D-8DE3-733C6305FC45}"/>
      </w:docPartPr>
      <w:docPartBody>
        <w:p w:rsidR="000B7174" w:rsidRDefault="00C37557">
          <w:pPr>
            <w:pStyle w:val="8670AE6B8694B043A3142A7CB93E2B9B"/>
          </w:pPr>
          <w:r w:rsidRPr="005152F2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36"/>
    <w:rsid w:val="000B7174"/>
    <w:rsid w:val="008E50E6"/>
    <w:rsid w:val="00C37557"/>
    <w:rsid w:val="00E2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B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69587CD232204E8662E60AF2807EC9">
    <w:name w:val="6269587CD232204E8662E60AF2807EC9"/>
  </w:style>
  <w:style w:type="paragraph" w:customStyle="1" w:styleId="BE0690E67C2A54438AA2AF379BFD4EDB">
    <w:name w:val="BE0690E67C2A54438AA2AF379BFD4EDB"/>
  </w:style>
  <w:style w:type="paragraph" w:customStyle="1" w:styleId="DE8C003E45242D4F9F5C20C80883269B">
    <w:name w:val="DE8C003E45242D4F9F5C20C80883269B"/>
  </w:style>
  <w:style w:type="paragraph" w:customStyle="1" w:styleId="8670AE6B8694B043A3142A7CB93E2B9B">
    <w:name w:val="8670AE6B8694B043A3142A7CB93E2B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{72391E0D-62C9-7043-9B50-A7A9E672F924}tf16392740.dotx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BIBER ADNAN</dc:creator>
  <cp:keywords/>
  <dc:description/>
  <cp:lastModifiedBy>Microsoft Office User</cp:lastModifiedBy>
  <cp:revision>2</cp:revision>
  <dcterms:created xsi:type="dcterms:W3CDTF">2021-06-03T16:49:00Z</dcterms:created>
  <dcterms:modified xsi:type="dcterms:W3CDTF">2021-06-03T16:49:00Z</dcterms:modified>
</cp:coreProperties>
</file>